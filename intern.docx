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6A48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1E5A23CE" wp14:editId="031C68B6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354B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d9e2f3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03B6C5C5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1CB90FE5" w14:textId="00CAF304" w:rsidR="00B1227E" w:rsidRDefault="00B1227E" w:rsidP="004408D7">
            <w:pPr>
              <w:pStyle w:val="Subtitle"/>
            </w:pPr>
          </w:p>
        </w:tc>
        <w:tc>
          <w:tcPr>
            <w:tcW w:w="270" w:type="dxa"/>
          </w:tcPr>
          <w:p w14:paraId="02A37F77" w14:textId="77777777" w:rsidR="00B1227E" w:rsidRDefault="00B1227E" w:rsidP="00EE259E"/>
        </w:tc>
        <w:tc>
          <w:tcPr>
            <w:tcW w:w="5534" w:type="dxa"/>
          </w:tcPr>
          <w:p w14:paraId="555D9F58" w14:textId="0DB71E88" w:rsidR="00B1227E" w:rsidRPr="00B20D41" w:rsidRDefault="00FB3E83" w:rsidP="00CF61BE">
            <w:pPr>
              <w:pStyle w:val="Subtitle"/>
            </w:pPr>
            <w:r>
              <w:t>intern</w:t>
            </w:r>
          </w:p>
        </w:tc>
      </w:tr>
      <w:tr w:rsidR="00B1227E" w14:paraId="0BA3E639" w14:textId="77777777" w:rsidTr="00B1227E">
        <w:trPr>
          <w:trHeight w:val="4715"/>
        </w:trPr>
        <w:tc>
          <w:tcPr>
            <w:tcW w:w="4410" w:type="dxa"/>
            <w:vMerge/>
          </w:tcPr>
          <w:p w14:paraId="15CDD609" w14:textId="77777777" w:rsidR="00B1227E" w:rsidRPr="008C6805" w:rsidRDefault="00B1227E" w:rsidP="00EE259E"/>
        </w:tc>
        <w:tc>
          <w:tcPr>
            <w:tcW w:w="270" w:type="dxa"/>
          </w:tcPr>
          <w:p w14:paraId="1498C4FB" w14:textId="77777777" w:rsidR="00B1227E" w:rsidRDefault="00B1227E" w:rsidP="00EE259E"/>
        </w:tc>
        <w:tc>
          <w:tcPr>
            <w:tcW w:w="5534" w:type="dxa"/>
          </w:tcPr>
          <w:p w14:paraId="43C97D04" w14:textId="4D8B5FF4" w:rsidR="00B1227E" w:rsidRPr="00FB3E83" w:rsidRDefault="00FB3E83" w:rsidP="00EE259E">
            <w:pPr>
              <w:pStyle w:val="Title"/>
              <w:rPr>
                <w:szCs w:val="54"/>
              </w:rPr>
            </w:pPr>
            <w:r w:rsidRPr="00FB3E83">
              <w:rPr>
                <w:szCs w:val="54"/>
              </w:rPr>
              <w:t>PARAS SUNDRIYAL</w:t>
            </w:r>
          </w:p>
          <w:p w14:paraId="23CDE642" w14:textId="77777777" w:rsidR="00B1227E" w:rsidRDefault="00000000" w:rsidP="00EE259E">
            <w:pPr>
              <w:pStyle w:val="Heading1"/>
            </w:pPr>
            <w:sdt>
              <w:sdtPr>
                <w:id w:val="2074003189"/>
                <w:placeholder>
                  <w:docPart w:val="EE4AF1D6A6D7459BB5E7528127D291A3"/>
                </w:placeholder>
                <w:temporary/>
                <w:showingPlcHdr/>
                <w15:appearance w15:val="hidden"/>
              </w:sdtPr>
              <w:sdtContent>
                <w:r w:rsidR="00B1227E" w:rsidRPr="002A61D3">
                  <w:t>Objective</w:t>
                </w:r>
              </w:sdtContent>
            </w:sdt>
          </w:p>
          <w:p w14:paraId="2D0749B8" w14:textId="2454541B" w:rsidR="00B1227E" w:rsidRPr="004700A9" w:rsidRDefault="00FB3E83" w:rsidP="00CF61BE">
            <w:pPr>
              <w:rPr>
                <w:b/>
                <w:bCs/>
              </w:rPr>
            </w:pPr>
            <w:r>
              <w:rPr>
                <w:b/>
                <w:bCs/>
              </w:rPr>
              <w:t>To work with your organization and gain the technical experience required in industries.</w:t>
            </w:r>
          </w:p>
        </w:tc>
      </w:tr>
      <w:tr w:rsidR="00843C1C" w14:paraId="2C900121" w14:textId="77777777" w:rsidTr="00B1227E">
        <w:trPr>
          <w:trHeight w:val="8117"/>
        </w:trPr>
        <w:tc>
          <w:tcPr>
            <w:tcW w:w="4410" w:type="dxa"/>
          </w:tcPr>
          <w:p w14:paraId="57773901" w14:textId="3EE8C95B" w:rsidR="00843C1C" w:rsidRDefault="00000000" w:rsidP="00FB3E83">
            <w:pPr>
              <w:pStyle w:val="Subtitle"/>
            </w:pPr>
            <w:sdt>
              <w:sdtPr>
                <w:id w:val="-2058072072"/>
                <w:placeholder>
                  <w:docPart w:val="C0B1CAB211B846EFA66EC413B5EBA3CA"/>
                </w:placeholder>
                <w:temporary/>
                <w:showingPlcHdr/>
                <w15:appearance w15:val="hidden"/>
              </w:sdtPr>
              <w:sdtContent>
                <w:r w:rsidR="00CF61BE">
                  <w:t>Contact</w:t>
                </w:r>
              </w:sdtContent>
            </w:sdt>
          </w:p>
          <w:p w14:paraId="1C1052D5" w14:textId="14E9241C" w:rsidR="00FB3E83" w:rsidRDefault="00FB3E83" w:rsidP="00FB3E83">
            <w:proofErr w:type="gramStart"/>
            <w:r>
              <w:t>Dehradun ,Uttarakhand</w:t>
            </w:r>
            <w:proofErr w:type="gramEnd"/>
          </w:p>
          <w:p w14:paraId="5C0FE2A2" w14:textId="4F039EAB" w:rsidR="00FB3E83" w:rsidRPr="00FB3E83" w:rsidRDefault="00FB3E83" w:rsidP="00FB3E83">
            <w:r>
              <w:t>Paras.starkmarkup@gmail.com</w:t>
            </w:r>
          </w:p>
          <w:p w14:paraId="13D2BCFF" w14:textId="2F98D326" w:rsidR="00CF61BE" w:rsidRPr="00D85EF8" w:rsidRDefault="00FB3E83" w:rsidP="00CF61BE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  <w:p w14:paraId="78733B54" w14:textId="1EDF8A57" w:rsidR="00843C1C" w:rsidRDefault="00FB3E83" w:rsidP="00CF61BE">
            <w:r>
              <w:t>+91 9548179856</w:t>
            </w:r>
          </w:p>
          <w:p w14:paraId="77B7FAB3" w14:textId="77777777" w:rsidR="00843C1C" w:rsidRDefault="00843C1C" w:rsidP="00EE259E"/>
          <w:p w14:paraId="6819A886" w14:textId="77777777" w:rsidR="00843C1C" w:rsidRDefault="00000000" w:rsidP="00EE259E">
            <w:pPr>
              <w:pStyle w:val="Subtitle"/>
            </w:pPr>
            <w:sdt>
              <w:sdtPr>
                <w:id w:val="1415746174"/>
                <w:placeholder>
                  <w:docPart w:val="53C4E66A70E54545B2B52E705CD94772"/>
                </w:placeholder>
                <w:temporary/>
                <w:showingPlcHdr/>
                <w15:appearance w15:val="hidden"/>
              </w:sdtPr>
              <w:sdtContent>
                <w:r w:rsidR="00CF61BE">
                  <w:t>Education</w:t>
                </w:r>
              </w:sdtContent>
            </w:sdt>
          </w:p>
          <w:p w14:paraId="53BF97E1" w14:textId="6C3914F8" w:rsidR="00843C1C" w:rsidRDefault="00FB3E83" w:rsidP="00EE259E">
            <w:r>
              <w:t xml:space="preserve">Bachelors of technology </w:t>
            </w:r>
          </w:p>
          <w:p w14:paraId="731A39B5" w14:textId="27935D51" w:rsidR="00FB3E83" w:rsidRDefault="00FB3E83" w:rsidP="00EE259E">
            <w:proofErr w:type="spellStart"/>
            <w:r>
              <w:t>Thdc</w:t>
            </w:r>
            <w:proofErr w:type="spellEnd"/>
            <w:r>
              <w:t xml:space="preserve"> -</w:t>
            </w:r>
            <w:proofErr w:type="spellStart"/>
            <w:r>
              <w:t>ihet</w:t>
            </w:r>
            <w:proofErr w:type="spellEnd"/>
          </w:p>
          <w:p w14:paraId="674190F7" w14:textId="50F8C051" w:rsidR="00FB3E83" w:rsidRDefault="00FB3E83" w:rsidP="00EE259E">
            <w:r>
              <w:t xml:space="preserve">Tehri </w:t>
            </w:r>
            <w:proofErr w:type="spellStart"/>
            <w:r>
              <w:t>garwhal</w:t>
            </w:r>
            <w:proofErr w:type="spellEnd"/>
            <w:r>
              <w:t>.</w:t>
            </w:r>
          </w:p>
          <w:p w14:paraId="783264B5" w14:textId="77777777" w:rsidR="00843C1C" w:rsidRDefault="00000000" w:rsidP="00EE259E">
            <w:pPr>
              <w:pStyle w:val="Subtitle"/>
            </w:pPr>
            <w:sdt>
              <w:sdtPr>
                <w:id w:val="-1480222421"/>
                <w:placeholder>
                  <w:docPart w:val="D520967FAC2A4B9299D785E15209C5B6"/>
                </w:placeholder>
                <w:temporary/>
                <w:showingPlcHdr/>
                <w15:appearance w15:val="hidden"/>
              </w:sdtPr>
              <w:sdtContent>
                <w:r w:rsidR="00CF61BE" w:rsidRPr="00010CFB">
                  <w:t>Skills</w:t>
                </w:r>
              </w:sdtContent>
            </w:sdt>
          </w:p>
          <w:p w14:paraId="1B1FA2A3" w14:textId="3CFFB746" w:rsidR="00CF61BE" w:rsidRDefault="00FB3E83" w:rsidP="00EE259E">
            <w:r>
              <w:t>Design website</w:t>
            </w:r>
          </w:p>
          <w:p w14:paraId="27AEF513" w14:textId="38CE3168" w:rsidR="00843C1C" w:rsidRDefault="00FB3E83" w:rsidP="00EE259E">
            <w:r>
              <w:t>Communication</w:t>
            </w:r>
          </w:p>
          <w:p w14:paraId="165940AB" w14:textId="594A3820" w:rsidR="00843C1C" w:rsidRPr="00A41BD5" w:rsidRDefault="00843C1C" w:rsidP="00FB3E83"/>
        </w:tc>
        <w:tc>
          <w:tcPr>
            <w:tcW w:w="270" w:type="dxa"/>
          </w:tcPr>
          <w:p w14:paraId="7912A859" w14:textId="77777777" w:rsidR="00843C1C" w:rsidRDefault="00843C1C" w:rsidP="00EE259E"/>
        </w:tc>
        <w:tc>
          <w:tcPr>
            <w:tcW w:w="5534" w:type="dxa"/>
          </w:tcPr>
          <w:p w14:paraId="5BD1626E" w14:textId="77777777" w:rsidR="00843C1C" w:rsidRDefault="00000000" w:rsidP="00EE259E">
            <w:pPr>
              <w:pStyle w:val="Heading1"/>
            </w:pPr>
            <w:sdt>
              <w:sdtPr>
                <w:id w:val="1696962928"/>
                <w:placeholder>
                  <w:docPart w:val="320880C478B74A198C000FA5FB55CB62"/>
                </w:placeholder>
                <w:temporary/>
                <w:showingPlcHdr/>
                <w15:appearance w15:val="hidden"/>
              </w:sdtPr>
              <w:sdtContent>
                <w:r w:rsidR="00843C1C" w:rsidRPr="002A61D3">
                  <w:t>Experience</w:t>
                </w:r>
              </w:sdtContent>
            </w:sdt>
          </w:p>
          <w:p w14:paraId="2A8A42FA" w14:textId="44D56426" w:rsidR="00FB3E83" w:rsidRDefault="00FB3E83" w:rsidP="00EE259E">
            <w:r>
              <w:t xml:space="preserve">Currently pursuing </w:t>
            </w:r>
            <w:proofErr w:type="spellStart"/>
            <w:proofErr w:type="gramStart"/>
            <w:r>
              <w:t>btech</w:t>
            </w:r>
            <w:proofErr w:type="spellEnd"/>
            <w:r>
              <w:t xml:space="preserve"> .Have</w:t>
            </w:r>
            <w:proofErr w:type="gramEnd"/>
            <w:r>
              <w:t xml:space="preserve"> completed my first year with some basic computer knowledge of languages like </w:t>
            </w:r>
            <w:proofErr w:type="spellStart"/>
            <w:r>
              <w:t>c,c</w:t>
            </w:r>
            <w:proofErr w:type="spellEnd"/>
            <w:r>
              <w:t>++ and java .</w:t>
            </w:r>
          </w:p>
          <w:p w14:paraId="62DDFA61" w14:textId="60A443A4" w:rsidR="00FB3E83" w:rsidRDefault="00FB3E83" w:rsidP="00EE259E">
            <w:r>
              <w:t xml:space="preserve">I’m interested in web development and have learned the basics of </w:t>
            </w:r>
            <w:proofErr w:type="gramStart"/>
            <w:r>
              <w:t>it .</w:t>
            </w:r>
            <w:proofErr w:type="gramEnd"/>
          </w:p>
          <w:p w14:paraId="23D0D0B6" w14:textId="73D76D55" w:rsidR="00843C1C" w:rsidRDefault="00FB3E83" w:rsidP="00EE259E">
            <w:r>
              <w:t>Attended bootcamp organized by colored cow</w:t>
            </w:r>
          </w:p>
          <w:p w14:paraId="1CE3AAF0" w14:textId="77777777" w:rsidR="00843C1C" w:rsidRPr="001B5913" w:rsidRDefault="00843C1C" w:rsidP="00EE259E"/>
          <w:p w14:paraId="6E0D15CC" w14:textId="44F068C0" w:rsidR="00843C1C" w:rsidRDefault="00843C1C" w:rsidP="00EE259E"/>
          <w:p w14:paraId="070A2B00" w14:textId="77777777" w:rsidR="00843C1C" w:rsidRPr="00EC0F79" w:rsidRDefault="00843C1C" w:rsidP="00EE259E">
            <w:pPr>
              <w:rPr>
                <w:lang w:val="it-IT"/>
              </w:rPr>
            </w:pPr>
          </w:p>
          <w:p w14:paraId="0E4FF5A9" w14:textId="55EF5D53" w:rsidR="00843C1C" w:rsidRDefault="00843C1C" w:rsidP="00C211BC"/>
        </w:tc>
      </w:tr>
    </w:tbl>
    <w:p w14:paraId="2B881353" w14:textId="77777777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BEBD5" w14:textId="77777777" w:rsidR="00647EC1" w:rsidRDefault="00647EC1" w:rsidP="00AA35A8">
      <w:pPr>
        <w:spacing w:line="240" w:lineRule="auto"/>
      </w:pPr>
      <w:r>
        <w:separator/>
      </w:r>
    </w:p>
  </w:endnote>
  <w:endnote w:type="continuationSeparator" w:id="0">
    <w:p w14:paraId="63961B66" w14:textId="77777777" w:rsidR="00647EC1" w:rsidRDefault="00647EC1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BA2E2" w14:textId="77777777" w:rsidR="00647EC1" w:rsidRDefault="00647EC1" w:rsidP="00AA35A8">
      <w:pPr>
        <w:spacing w:line="240" w:lineRule="auto"/>
      </w:pPr>
      <w:r>
        <w:separator/>
      </w:r>
    </w:p>
  </w:footnote>
  <w:footnote w:type="continuationSeparator" w:id="0">
    <w:p w14:paraId="6E85E4A5" w14:textId="77777777" w:rsidR="00647EC1" w:rsidRDefault="00647EC1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5" type="#_x0000_t75" style="width:13.5pt;height:13.5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83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47EC1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3E83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D8E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E83"/>
  </w:style>
  <w:style w:type="paragraph" w:styleId="Heading1">
    <w:name w:val="heading 1"/>
    <w:basedOn w:val="Normal"/>
    <w:next w:val="Normal"/>
    <w:link w:val="Heading1Char"/>
    <w:uiPriority w:val="9"/>
    <w:qFormat/>
    <w:rsid w:val="00FB3E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E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E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E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E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E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E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E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E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B3E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3E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E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E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B3E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B3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3E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E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E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E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E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E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E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E83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FB3E83"/>
    <w:rPr>
      <w:b/>
      <w:bCs/>
    </w:rPr>
  </w:style>
  <w:style w:type="character" w:styleId="Emphasis">
    <w:name w:val="Emphasis"/>
    <w:basedOn w:val="DefaultParagraphFont"/>
    <w:uiPriority w:val="20"/>
    <w:qFormat/>
    <w:rsid w:val="00FB3E83"/>
    <w:rPr>
      <w:i/>
      <w:iCs/>
    </w:rPr>
  </w:style>
  <w:style w:type="paragraph" w:styleId="NoSpacing">
    <w:name w:val="No Spacing"/>
    <w:uiPriority w:val="1"/>
    <w:qFormat/>
    <w:rsid w:val="00FB3E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3E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3E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E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E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3E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3E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3E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B3E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B3E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E8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4AF1D6A6D7459BB5E7528127D29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2BFC9-066F-48BF-9838-6B396CB1A35C}"/>
      </w:docPartPr>
      <w:docPartBody>
        <w:p w:rsidR="00000000" w:rsidRDefault="00000000">
          <w:pPr>
            <w:pStyle w:val="EE4AF1D6A6D7459BB5E7528127D291A3"/>
          </w:pPr>
          <w:r w:rsidRPr="002A61D3">
            <w:t>Objective</w:t>
          </w:r>
        </w:p>
      </w:docPartBody>
    </w:docPart>
    <w:docPart>
      <w:docPartPr>
        <w:name w:val="C0B1CAB211B846EFA66EC413B5EBA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DC732-E8D1-4E58-80A7-67FFB974885C}"/>
      </w:docPartPr>
      <w:docPartBody>
        <w:p w:rsidR="00000000" w:rsidRDefault="00000000">
          <w:pPr>
            <w:pStyle w:val="C0B1CAB211B846EFA66EC413B5EBA3CA"/>
          </w:pPr>
          <w:r>
            <w:t>Contact</w:t>
          </w:r>
        </w:p>
      </w:docPartBody>
    </w:docPart>
    <w:docPart>
      <w:docPartPr>
        <w:name w:val="53C4E66A70E54545B2B52E705CD94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B25D1-5579-4D1D-9682-AEF7A8B0E4A9}"/>
      </w:docPartPr>
      <w:docPartBody>
        <w:p w:rsidR="00000000" w:rsidRDefault="00000000">
          <w:pPr>
            <w:pStyle w:val="53C4E66A70E54545B2B52E705CD94772"/>
          </w:pPr>
          <w:r>
            <w:t>Education</w:t>
          </w:r>
        </w:p>
      </w:docPartBody>
    </w:docPart>
    <w:docPart>
      <w:docPartPr>
        <w:name w:val="D520967FAC2A4B9299D785E15209C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E3CA3-540F-4DED-8C03-189DDA2B2E2F}"/>
      </w:docPartPr>
      <w:docPartBody>
        <w:p w:rsidR="00000000" w:rsidRDefault="00000000">
          <w:pPr>
            <w:pStyle w:val="D520967FAC2A4B9299D785E15209C5B6"/>
          </w:pPr>
          <w:r w:rsidRPr="00010CFB">
            <w:t>Skills</w:t>
          </w:r>
        </w:p>
      </w:docPartBody>
    </w:docPart>
    <w:docPart>
      <w:docPartPr>
        <w:name w:val="320880C478B74A198C000FA5FB55C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7862D-2632-4A07-A92A-495E8576D66C}"/>
      </w:docPartPr>
      <w:docPartBody>
        <w:p w:rsidR="00000000" w:rsidRDefault="00000000">
          <w:pPr>
            <w:pStyle w:val="320880C478B74A198C000FA5FB55CB62"/>
          </w:pPr>
          <w:r w:rsidRPr="002A61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1F"/>
    <w:rsid w:val="00A5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30E318A7D24A449347EA5BC23C681B">
    <w:name w:val="BF30E318A7D24A449347EA5BC23C681B"/>
  </w:style>
  <w:style w:type="paragraph" w:customStyle="1" w:styleId="173911D4700E49EF9C13F0B08A805679">
    <w:name w:val="173911D4700E49EF9C13F0B08A805679"/>
  </w:style>
  <w:style w:type="paragraph" w:customStyle="1" w:styleId="EE4AF1D6A6D7459BB5E7528127D291A3">
    <w:name w:val="EE4AF1D6A6D7459BB5E7528127D291A3"/>
  </w:style>
  <w:style w:type="paragraph" w:customStyle="1" w:styleId="2C6F12414034482AA7E5D1BDEF230B34">
    <w:name w:val="2C6F12414034482AA7E5D1BDEF230B34"/>
  </w:style>
  <w:style w:type="paragraph" w:customStyle="1" w:styleId="C0B1CAB211B846EFA66EC413B5EBA3CA">
    <w:name w:val="C0B1CAB211B846EFA66EC413B5EBA3CA"/>
  </w:style>
  <w:style w:type="paragraph" w:customStyle="1" w:styleId="3B28D814C16F404DB0B5408D89BBB7A6">
    <w:name w:val="3B28D814C16F404DB0B5408D89BBB7A6"/>
  </w:style>
  <w:style w:type="paragraph" w:customStyle="1" w:styleId="12B05A5DB39D47C18386C2E88958FCE4">
    <w:name w:val="12B05A5DB39D47C18386C2E88958FCE4"/>
  </w:style>
  <w:style w:type="paragraph" w:customStyle="1" w:styleId="619BCE4554F14ECCA0577BC383AE80AC">
    <w:name w:val="619BCE4554F14ECCA0577BC383AE80AC"/>
  </w:style>
  <w:style w:type="paragraph" w:customStyle="1" w:styleId="F5760134EB2D4559BCE085048B32FB0F">
    <w:name w:val="F5760134EB2D4559BCE085048B32FB0F"/>
  </w:style>
  <w:style w:type="paragraph" w:customStyle="1" w:styleId="53C4E66A70E54545B2B52E705CD94772">
    <w:name w:val="53C4E66A70E54545B2B52E705CD94772"/>
  </w:style>
  <w:style w:type="paragraph" w:customStyle="1" w:styleId="FF96A0F927944B299FD7D805E49CB6A7">
    <w:name w:val="FF96A0F927944B299FD7D805E49CB6A7"/>
  </w:style>
  <w:style w:type="paragraph" w:customStyle="1" w:styleId="FF93E56C65BD4B948F09C7D9A07B0EF2">
    <w:name w:val="FF93E56C65BD4B948F09C7D9A07B0EF2"/>
  </w:style>
  <w:style w:type="paragraph" w:customStyle="1" w:styleId="C911538B0A5E4235B73B85589A09CDBA">
    <w:name w:val="C911538B0A5E4235B73B85589A09CDBA"/>
  </w:style>
  <w:style w:type="paragraph" w:customStyle="1" w:styleId="5AB882614E7F45749A9A87C19114F67A">
    <w:name w:val="5AB882614E7F45749A9A87C19114F67A"/>
  </w:style>
  <w:style w:type="paragraph" w:customStyle="1" w:styleId="D520967FAC2A4B9299D785E15209C5B6">
    <w:name w:val="D520967FAC2A4B9299D785E15209C5B6"/>
  </w:style>
  <w:style w:type="paragraph" w:customStyle="1" w:styleId="DBA657F722384DC09ACD16AB61E59953">
    <w:name w:val="DBA657F722384DC09ACD16AB61E59953"/>
  </w:style>
  <w:style w:type="paragraph" w:customStyle="1" w:styleId="F09792EA12CC4C938F0AEAE54DFB6E3E">
    <w:name w:val="F09792EA12CC4C938F0AEAE54DFB6E3E"/>
  </w:style>
  <w:style w:type="paragraph" w:customStyle="1" w:styleId="50AE689052464B28AA6A3B5DAF52FAD3">
    <w:name w:val="50AE689052464B28AA6A3B5DAF52FAD3"/>
  </w:style>
  <w:style w:type="paragraph" w:customStyle="1" w:styleId="E356531C4A2D448B863190332F08C737">
    <w:name w:val="E356531C4A2D448B863190332F08C737"/>
  </w:style>
  <w:style w:type="paragraph" w:customStyle="1" w:styleId="320880C478B74A198C000FA5FB55CB62">
    <w:name w:val="320880C478B74A198C000FA5FB55CB62"/>
  </w:style>
  <w:style w:type="paragraph" w:customStyle="1" w:styleId="8C6E9A398ABD4A769CEA74B175CBDEF5">
    <w:name w:val="8C6E9A398ABD4A769CEA74B175CBDEF5"/>
  </w:style>
  <w:style w:type="paragraph" w:customStyle="1" w:styleId="D1F2C93470B14F8BBC06EAB1F9596456">
    <w:name w:val="D1F2C93470B14F8BBC06EAB1F9596456"/>
  </w:style>
  <w:style w:type="paragraph" w:customStyle="1" w:styleId="ECE3D14EC524407C9703E4AF8E8097B7">
    <w:name w:val="ECE3D14EC524407C9703E4AF8E8097B7"/>
  </w:style>
  <w:style w:type="paragraph" w:customStyle="1" w:styleId="9F481992C07543E6A962372C086CFC30">
    <w:name w:val="9F481992C07543E6A962372C086CFC30"/>
  </w:style>
  <w:style w:type="paragraph" w:customStyle="1" w:styleId="57AD1AC8C8C84376AA8D7918F620E334">
    <w:name w:val="57AD1AC8C8C84376AA8D7918F620E334"/>
  </w:style>
  <w:style w:type="paragraph" w:customStyle="1" w:styleId="6C8571893371402A95AC59B827F5A520">
    <w:name w:val="6C8571893371402A95AC59B827F5A520"/>
  </w:style>
  <w:style w:type="paragraph" w:customStyle="1" w:styleId="90F70C4D26C4477588CCC3F5B6BB87A3">
    <w:name w:val="90F70C4D26C4477588CCC3F5B6BB87A3"/>
  </w:style>
  <w:style w:type="paragraph" w:customStyle="1" w:styleId="908BEA4049E74CD491D3894B3B67C837">
    <w:name w:val="908BEA4049E74CD491D3894B3B67C837"/>
  </w:style>
  <w:style w:type="paragraph" w:customStyle="1" w:styleId="F299AB201734470FB45ABF362B63A9D9">
    <w:name w:val="F299AB201734470FB45ABF362B63A9D9"/>
  </w:style>
  <w:style w:type="paragraph" w:customStyle="1" w:styleId="B6927A450F3A4313894ECE10826D68C1">
    <w:name w:val="B6927A450F3A4313894ECE10826D68C1"/>
  </w:style>
  <w:style w:type="paragraph" w:customStyle="1" w:styleId="883289242978403DBE78BD231F322CE8">
    <w:name w:val="883289242978403DBE78BD231F322CE8"/>
  </w:style>
  <w:style w:type="paragraph" w:customStyle="1" w:styleId="1322E721BB9B477EAD371C084B0E5D60">
    <w:name w:val="1322E721BB9B477EAD371C084B0E5D60"/>
  </w:style>
  <w:style w:type="paragraph" w:customStyle="1" w:styleId="EF89FB5DA4DF4074933367D9718CE847">
    <w:name w:val="EF89FB5DA4DF4074933367D9718CE847"/>
  </w:style>
  <w:style w:type="paragraph" w:customStyle="1" w:styleId="31DD073760184BA798039EEEED01FA89">
    <w:name w:val="31DD073760184BA798039EEEED01FA89"/>
  </w:style>
  <w:style w:type="paragraph" w:customStyle="1" w:styleId="2326769011D24724918A7C28F53172A4">
    <w:name w:val="2326769011D24724918A7C28F53172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2023-07-04T07:18:00Z</dcterms:created>
  <dcterms:modified xsi:type="dcterms:W3CDTF">2023-07-04T07:29:00Z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